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73"/>
        <w:gridCol w:w="510"/>
        <w:gridCol w:w="6698"/>
      </w:tblGrid>
      <w:tr w:rsidR="006D409C" w14:paraId="2953ABB7" w14:textId="77777777" w:rsidTr="00710B49">
        <w:trPr>
          <w:trHeight w:val="612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33E443AB" w14:textId="6FF03322" w:rsidR="006D409C" w:rsidRDefault="006D409C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5704D6A7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EB4C27F9599C42FD97D1180C835ED0C9"/>
              </w:placeholder>
              <w:temporary/>
              <w:showingPlcHdr/>
              <w15:appearance w15:val="hidden"/>
            </w:sdtPr>
            <w:sdtEndPr/>
            <w:sdtContent>
              <w:p w14:paraId="6FABB535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36A30DD3" w14:textId="77777777" w:rsidTr="00185781">
        <w:trPr>
          <w:trHeight w:val="2268"/>
        </w:trPr>
        <w:tc>
          <w:tcPr>
            <w:tcW w:w="4473" w:type="dxa"/>
            <w:vMerge/>
            <w:tcMar>
              <w:left w:w="360" w:type="dxa"/>
            </w:tcMar>
            <w:vAlign w:val="bottom"/>
          </w:tcPr>
          <w:p w14:paraId="09EF4FE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3CD8B173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D0948E" wp14:editId="2EE00186">
                      <wp:extent cx="227812" cy="311173"/>
                      <wp:effectExtent l="0" t="3810" r="0" b="0"/>
                      <wp:docPr id="3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1444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D0948E" id="Right Triangle 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571444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601C5786" w14:textId="4309A2CF" w:rsidR="006D409C" w:rsidRPr="00036450" w:rsidRDefault="00CA4602" w:rsidP="00776643">
            <w:pPr>
              <w:rPr>
                <w:b/>
              </w:rPr>
            </w:pPr>
            <w:r>
              <w:rPr>
                <w:b/>
              </w:rPr>
              <w:t>Grand Circus</w:t>
            </w:r>
          </w:p>
          <w:p w14:paraId="3A56AC36" w14:textId="21ED36C7" w:rsidR="006D409C" w:rsidRPr="00036450" w:rsidRDefault="00CA4602" w:rsidP="00776643">
            <w:pPr>
              <w:pStyle w:val="Date"/>
            </w:pPr>
            <w:r>
              <w:t>July 2020 – December 2022</w:t>
            </w:r>
          </w:p>
          <w:p w14:paraId="51D5DE43" w14:textId="63493869" w:rsidR="00185781" w:rsidRDefault="00CA4602" w:rsidP="00185781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Full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-s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tack C# .NET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oot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amp </w:t>
            </w:r>
            <w:r w:rsidR="001830BB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ertificate</w:t>
            </w:r>
          </w:p>
          <w:p w14:paraId="4F01852F" w14:textId="5B6A42CA" w:rsidR="00185781" w:rsidRPr="00185781" w:rsidRDefault="00185781" w:rsidP="00185781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Projects: </w:t>
            </w:r>
          </w:p>
          <w:p w14:paraId="0E72A5F9" w14:textId="4AF3641D" w:rsidR="00A83770" w:rsidRPr="00A83770" w:rsidRDefault="00EB0C5B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7" w:history="1">
              <w:r w:rsidR="00A83770" w:rsidRPr="00A83770">
                <w:rPr>
                  <w:rStyle w:val="Hyperlink"/>
                  <w:sz w:val="20"/>
                  <w:szCs w:val="20"/>
                </w:rPr>
                <w:t>Habit Tracker</w:t>
              </w:r>
            </w:hyperlink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–</w:t>
            </w:r>
            <w:r w:rsidR="00A83770" w:rsidRPr="00A83770">
              <w:rPr>
                <w:sz w:val="20"/>
                <w:szCs w:val="20"/>
              </w:rPr>
              <w:t xml:space="preserve"> </w:t>
            </w:r>
            <w:r w:rsidR="00A83770">
              <w:rPr>
                <w:sz w:val="20"/>
                <w:szCs w:val="20"/>
              </w:rPr>
              <w:t>MySQL Database | C# | ASP.NET Web API | Angular | Typescript</w:t>
            </w:r>
          </w:p>
          <w:p w14:paraId="2D5DAC61" w14:textId="2E343148" w:rsidR="00A83770" w:rsidRPr="00A83770" w:rsidRDefault="00EB0C5B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8" w:history="1">
              <w:r w:rsidR="00A83770" w:rsidRPr="00A83770">
                <w:rPr>
                  <w:rStyle w:val="Hyperlink"/>
                  <w:sz w:val="20"/>
                  <w:szCs w:val="20"/>
                </w:rPr>
                <w:t>Potluck Registry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</w:t>
            </w:r>
            <w:r w:rsidR="00E71A34">
              <w:rPr>
                <w:sz w:val="20"/>
                <w:szCs w:val="20"/>
              </w:rPr>
              <w:t>T</w:t>
            </w:r>
            <w:r w:rsidR="00A83770" w:rsidRPr="00A83770">
              <w:rPr>
                <w:sz w:val="20"/>
                <w:szCs w:val="20"/>
              </w:rPr>
              <w:t xml:space="preserve"> Model View Controller</w:t>
            </w:r>
            <w:r w:rsidR="00A83770">
              <w:rPr>
                <w:sz w:val="20"/>
                <w:szCs w:val="20"/>
              </w:rPr>
              <w:t xml:space="preserve"> </w:t>
            </w:r>
            <w:r w:rsidR="00A83770" w:rsidRPr="00A83770">
              <w:rPr>
                <w:sz w:val="20"/>
                <w:szCs w:val="20"/>
              </w:rPr>
              <w:t>(MVC)</w:t>
            </w:r>
          </w:p>
          <w:p w14:paraId="0FFA2130" w14:textId="69F0F596" w:rsidR="00A83770" w:rsidRPr="00A83770" w:rsidRDefault="00EB0C5B" w:rsidP="0018578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hyperlink r:id="rId9" w:history="1">
              <w:r w:rsidR="00A83770" w:rsidRPr="00A83770">
                <w:rPr>
                  <w:rStyle w:val="Hyperlink"/>
                  <w:sz w:val="20"/>
                  <w:szCs w:val="20"/>
                </w:rPr>
                <w:t>Movie Console App</w:t>
              </w:r>
            </w:hyperlink>
            <w:r w:rsidR="00A83770" w:rsidRPr="00A83770">
              <w:rPr>
                <w:sz w:val="20"/>
                <w:szCs w:val="20"/>
              </w:rPr>
              <w:t xml:space="preserve"> – C# | ASP.NET Console App </w:t>
            </w:r>
          </w:p>
          <w:p w14:paraId="1ACFF2D1" w14:textId="15F8B7C1" w:rsidR="00185781" w:rsidRPr="00185781" w:rsidRDefault="00EB0C5B" w:rsidP="00185781">
            <w:pPr>
              <w:pStyle w:val="ListParagraph"/>
              <w:numPr>
                <w:ilvl w:val="0"/>
                <w:numId w:val="2"/>
              </w:numPr>
            </w:pPr>
            <w:hyperlink r:id="rId10" w:history="1">
              <w:r w:rsidR="00A83770" w:rsidRPr="00185781">
                <w:rPr>
                  <w:rStyle w:val="Hyperlink"/>
                  <w:sz w:val="20"/>
                  <w:szCs w:val="20"/>
                </w:rPr>
                <w:t>Find the Dopamine</w:t>
              </w:r>
            </w:hyperlink>
            <w:r w:rsidR="00A83770" w:rsidRPr="00185781">
              <w:rPr>
                <w:sz w:val="20"/>
                <w:szCs w:val="20"/>
              </w:rPr>
              <w:t xml:space="preserve"> – HTML | CSS | JavaScript | Web API</w:t>
            </w:r>
            <w:r w:rsidR="00A83770">
              <w:t xml:space="preserve"> </w:t>
            </w:r>
          </w:p>
        </w:tc>
      </w:tr>
      <w:tr w:rsidR="006D409C" w14:paraId="0D8C6B13" w14:textId="77777777" w:rsidTr="00710B49">
        <w:trPr>
          <w:trHeight w:val="621"/>
        </w:trPr>
        <w:tc>
          <w:tcPr>
            <w:tcW w:w="4473" w:type="dxa"/>
            <w:vMerge w:val="restart"/>
            <w:tcMar>
              <w:left w:w="360" w:type="dxa"/>
            </w:tcMar>
            <w:vAlign w:val="bottom"/>
          </w:tcPr>
          <w:p w14:paraId="62876A2B" w14:textId="0000D242" w:rsidR="001C1FD6" w:rsidRDefault="001C1FD6" w:rsidP="005D47DE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A8EF143" wp14:editId="5060D0BA">
                  <wp:extent cx="2216509" cy="2216509"/>
                  <wp:effectExtent l="0" t="0" r="0" b="0"/>
                  <wp:docPr id="1" name="Picture 1" descr="A picture containing person, indoor, wind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indoor, window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058" cy="2232058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8561F96" w14:textId="6CE684F4" w:rsidR="006D409C" w:rsidRPr="00185781" w:rsidRDefault="00CA4602" w:rsidP="005D47DE">
            <w:pPr>
              <w:pStyle w:val="Title"/>
              <w:rPr>
                <w:sz w:val="56"/>
                <w:szCs w:val="56"/>
              </w:rPr>
            </w:pPr>
            <w:r w:rsidRPr="00185781">
              <w:rPr>
                <w:sz w:val="56"/>
                <w:szCs w:val="56"/>
              </w:rPr>
              <w:t>Lindsey White</w:t>
            </w:r>
          </w:p>
          <w:p w14:paraId="0B067F5C" w14:textId="3F046056" w:rsidR="006D409C" w:rsidRPr="00185781" w:rsidRDefault="00CA4602" w:rsidP="005D47DE">
            <w:pPr>
              <w:pStyle w:val="Subtitle"/>
              <w:rPr>
                <w:sz w:val="28"/>
              </w:rPr>
            </w:pPr>
            <w:r w:rsidRPr="00185781">
              <w:rPr>
                <w:spacing w:val="16"/>
                <w:w w:val="81"/>
                <w:sz w:val="28"/>
              </w:rPr>
              <w:t>Software Develope</w:t>
            </w:r>
            <w:r w:rsidRPr="00185781">
              <w:rPr>
                <w:spacing w:val="15"/>
                <w:w w:val="81"/>
                <w:sz w:val="28"/>
              </w:rPr>
              <w:t>r</w:t>
            </w:r>
          </w:p>
          <w:sdt>
            <w:sdtPr>
              <w:id w:val="-1448076370"/>
              <w:placeholder>
                <w:docPart w:val="1CE42925FF2647A2AE775B84DEAAB5F1"/>
              </w:placeholder>
              <w:temporary/>
              <w:showingPlcHdr/>
              <w15:appearance w15:val="hidden"/>
            </w:sdtPr>
            <w:sdtEndPr/>
            <w:sdtContent>
              <w:p w14:paraId="135092F0" w14:textId="77777777"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4B335760" w14:textId="5F6E3A0D" w:rsidR="006D409C" w:rsidRPr="00185781" w:rsidRDefault="00CA4602" w:rsidP="00185781">
            <w:pPr>
              <w:pStyle w:val="ProfileText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Currently searching for an associate software </w:t>
            </w:r>
            <w:r w:rsidR="006D0D14" w:rsidRPr="00185781">
              <w:rPr>
                <w:sz w:val="20"/>
                <w:szCs w:val="20"/>
              </w:rPr>
              <w:t xml:space="preserve">developer or equivalent </w:t>
            </w:r>
            <w:r w:rsidRPr="00185781">
              <w:rPr>
                <w:sz w:val="20"/>
                <w:szCs w:val="20"/>
              </w:rPr>
              <w:t>role. I thrive most in roles with constant learning and room for growth. My passions include identifying and solving problems</w:t>
            </w:r>
            <w:r w:rsidR="00185781">
              <w:rPr>
                <w:sz w:val="20"/>
                <w:szCs w:val="20"/>
              </w:rPr>
              <w:t xml:space="preserve"> to improve efficiency and organization. I </w:t>
            </w:r>
            <w:r w:rsidRPr="00185781">
              <w:rPr>
                <w:sz w:val="20"/>
                <w:szCs w:val="20"/>
              </w:rPr>
              <w:t>am always happy to create and deliver solutions to make processes run more efficiently.</w:t>
            </w:r>
          </w:p>
          <w:sdt>
            <w:sdtPr>
              <w:id w:val="-1954003311"/>
              <w:placeholder>
                <w:docPart w:val="265A77774DF24D89859D660C9BC0BA15"/>
              </w:placeholder>
              <w:temporary/>
              <w:showingPlcHdr/>
              <w15:appearance w15:val="hidden"/>
            </w:sdtPr>
            <w:sdtEndPr/>
            <w:sdtContent>
              <w:p w14:paraId="0BABD804" w14:textId="77777777" w:rsidR="006D409C" w:rsidRPr="003F477D" w:rsidRDefault="006D409C" w:rsidP="005D47DE">
                <w:pPr>
                  <w:pStyle w:val="Heading2"/>
                  <w:rPr>
                    <w:lang w:val="fr-FR"/>
                  </w:rPr>
                </w:pPr>
                <w:r w:rsidRPr="003F477D">
                  <w:rPr>
                    <w:rStyle w:val="Heading2Char"/>
                    <w:lang w:val="fr-FR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AEA6810A065A40A598E490B321A712D2"/>
              </w:placeholder>
              <w:temporary/>
              <w:showingPlcHdr/>
              <w15:appearance w15:val="hidden"/>
            </w:sdtPr>
            <w:sdtEndPr/>
            <w:sdtContent>
              <w:p w14:paraId="5A8AD8A2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  <w:lang w:val="fr-FR"/>
                  </w:rPr>
                </w:pPr>
                <w:r w:rsidRPr="00185781">
                  <w:rPr>
                    <w:sz w:val="20"/>
                    <w:szCs w:val="20"/>
                    <w:lang w:val="fr-FR"/>
                  </w:rPr>
                  <w:t>PHONE:</w:t>
                </w:r>
              </w:p>
            </w:sdtContent>
          </w:sdt>
          <w:p w14:paraId="3E15AAFC" w14:textId="14C0436E" w:rsidR="006D409C" w:rsidRDefault="00CA4602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313-478-4157</w:t>
            </w:r>
          </w:p>
          <w:p w14:paraId="2EE78E61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  <w:lang w:val="fr-FR"/>
              </w:rPr>
            </w:pPr>
          </w:p>
          <w:p w14:paraId="6557FE7E" w14:textId="6154C69E" w:rsidR="00A83770" w:rsidRPr="00185781" w:rsidRDefault="00A83770" w:rsidP="00A75FCE">
            <w:pPr>
              <w:pStyle w:val="ContactDetails"/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LINKEDIN:</w:t>
            </w:r>
          </w:p>
          <w:p w14:paraId="1585206E" w14:textId="6FF2C14E" w:rsidR="00A83770" w:rsidRDefault="00EB0C5B" w:rsidP="00A75FCE">
            <w:pPr>
              <w:pStyle w:val="ContactDetails"/>
              <w:rPr>
                <w:sz w:val="20"/>
                <w:szCs w:val="20"/>
              </w:rPr>
            </w:pPr>
            <w:hyperlink r:id="rId12" w:history="1">
              <w:r w:rsidR="00A83770" w:rsidRPr="00185781">
                <w:rPr>
                  <w:rStyle w:val="Hyperlink"/>
                  <w:sz w:val="20"/>
                  <w:szCs w:val="20"/>
                </w:rPr>
                <w:t>https://www.linkedin.com/in/lindseywhitedev/</w:t>
              </w:r>
            </w:hyperlink>
            <w:r w:rsidR="00A83770" w:rsidRPr="00185781">
              <w:rPr>
                <w:sz w:val="20"/>
                <w:szCs w:val="20"/>
              </w:rPr>
              <w:t xml:space="preserve"> </w:t>
            </w:r>
          </w:p>
          <w:p w14:paraId="4EEEB3FD" w14:textId="77777777" w:rsidR="00185781" w:rsidRPr="00185781" w:rsidRDefault="00185781" w:rsidP="00A75FCE">
            <w:pPr>
              <w:pStyle w:val="ContactDetails"/>
              <w:rPr>
                <w:sz w:val="20"/>
                <w:szCs w:val="20"/>
              </w:rPr>
            </w:pPr>
          </w:p>
          <w:p w14:paraId="604D6993" w14:textId="0AEDF18A" w:rsidR="006D409C" w:rsidRPr="00185781" w:rsidRDefault="00A83770" w:rsidP="00A75FCE">
            <w:pPr>
              <w:pStyle w:val="ContactDetails"/>
              <w:rPr>
                <w:sz w:val="20"/>
                <w:szCs w:val="20"/>
                <w:lang w:val="fr-FR"/>
              </w:rPr>
            </w:pPr>
            <w:r w:rsidRPr="00185781">
              <w:rPr>
                <w:sz w:val="20"/>
                <w:szCs w:val="20"/>
              </w:rPr>
              <w:t xml:space="preserve">PORTFOLIO: </w:t>
            </w:r>
          </w:p>
          <w:p w14:paraId="29F1A04C" w14:textId="094C0C6D" w:rsidR="00185781" w:rsidRPr="004B55C4" w:rsidRDefault="00EB0C5B" w:rsidP="005D47DE">
            <w:pPr>
              <w:rPr>
                <w:sz w:val="20"/>
                <w:szCs w:val="20"/>
              </w:rPr>
            </w:pPr>
            <w:hyperlink r:id="rId13" w:history="1">
              <w:r w:rsidR="004B55C4" w:rsidRPr="004B55C4">
                <w:rPr>
                  <w:rStyle w:val="Hyperlink"/>
                  <w:sz w:val="20"/>
                  <w:szCs w:val="20"/>
                </w:rPr>
                <w:t>LindseyWhite053/MyPortfolio (github.com)</w:t>
              </w:r>
            </w:hyperlink>
          </w:p>
          <w:p w14:paraId="45855EC8" w14:textId="77777777" w:rsidR="004B55C4" w:rsidRPr="00185781" w:rsidRDefault="004B55C4" w:rsidP="005D47DE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3222DB16BD634CC1A578AE79880FBE7B"/>
              </w:placeholder>
              <w:temporary/>
              <w:showingPlcHdr/>
              <w15:appearance w15:val="hidden"/>
            </w:sdtPr>
            <w:sdtEndPr/>
            <w:sdtContent>
              <w:p w14:paraId="2D590C1D" w14:textId="77777777" w:rsidR="006D409C" w:rsidRPr="00185781" w:rsidRDefault="006D409C" w:rsidP="00A75FCE">
                <w:pPr>
                  <w:pStyle w:val="ContactDetails"/>
                  <w:rPr>
                    <w:sz w:val="20"/>
                    <w:szCs w:val="20"/>
                  </w:rPr>
                </w:pPr>
                <w:r w:rsidRPr="00185781">
                  <w:rPr>
                    <w:sz w:val="20"/>
                    <w:szCs w:val="20"/>
                  </w:rPr>
                  <w:t>EMAIL:</w:t>
                </w:r>
              </w:p>
            </w:sdtContent>
          </w:sdt>
          <w:p w14:paraId="4C326DB4" w14:textId="4A678707" w:rsidR="00CA4602" w:rsidRDefault="00EB0C5B" w:rsidP="00A83770">
            <w:hyperlink r:id="rId14" w:history="1">
              <w:r w:rsidR="000212D3" w:rsidRPr="00185781">
                <w:rPr>
                  <w:rStyle w:val="Hyperlink"/>
                  <w:sz w:val="20"/>
                  <w:szCs w:val="20"/>
                </w:rPr>
                <w:t>LindseyWhite053@gmail.com</w:t>
              </w:r>
            </w:hyperlink>
            <w:r w:rsidR="000212D3">
              <w:t xml:space="preserve"> </w:t>
            </w:r>
          </w:p>
        </w:tc>
        <w:tc>
          <w:tcPr>
            <w:tcW w:w="510" w:type="dxa"/>
            <w:shd w:val="clear" w:color="auto" w:fill="31521B" w:themeFill="accent2" w:themeFillShade="80"/>
          </w:tcPr>
          <w:p w14:paraId="45A782EF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p w14:paraId="4656DDEB" w14:textId="3A473F42" w:rsidR="006D409C" w:rsidRDefault="001C1FD6" w:rsidP="00776643">
            <w:pPr>
              <w:pStyle w:val="Heading1"/>
              <w:rPr>
                <w:b/>
              </w:rPr>
            </w:pPr>
            <w:r>
              <w:t>Skills</w:t>
            </w:r>
          </w:p>
        </w:tc>
      </w:tr>
      <w:tr w:rsidR="006D409C" w14:paraId="7AB852BA" w14:textId="77777777" w:rsidTr="008F1B5E">
        <w:trPr>
          <w:trHeight w:val="2808"/>
        </w:trPr>
        <w:tc>
          <w:tcPr>
            <w:tcW w:w="4473" w:type="dxa"/>
            <w:vMerge/>
            <w:vAlign w:val="bottom"/>
          </w:tcPr>
          <w:p w14:paraId="5EF45E30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10" w:type="dxa"/>
            <w:tcMar>
              <w:left w:w="0" w:type="dxa"/>
              <w:right w:w="0" w:type="dxa"/>
            </w:tcMar>
          </w:tcPr>
          <w:p w14:paraId="5FCE50A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2A747EC" wp14:editId="467F0532">
                      <wp:extent cx="227812" cy="311173"/>
                      <wp:effectExtent l="0" t="3810" r="0" b="0"/>
                      <wp:docPr id="6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69278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A747EC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0p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sYApETd5aq&#10;eL7Tfo6AEjMNu6m0sbfU2DuqobOHTRgd7Qd4lELBtYD6dxRcDKW/HttHfph+4DQiGxjbFpH5Z001&#10;j4j4S8JcNE8yKHpi3SKb5CksdHiyDE/kur5WUEXwlgHvHIn8VrRkqVX9CSbMK7QKR1QysA1vMws3&#10;3C+uLazhCGZUxq+uHA2zHRTzrbxvGCpHnBuI/GH7ieqGILmILIxO71U74u2HIij+PS9KSnW1tqqs&#10;cGJylelx3S1gLgTqYPAM145rP2lf/gs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n19KS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AF69278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</w:tcPr>
          <w:p w14:paraId="549EEFAC" w14:textId="7737CB52" w:rsidR="000212D3" w:rsidRDefault="00A83770" w:rsidP="000212D3">
            <w:pPr>
              <w:pStyle w:val="ListParagraph"/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noProof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03FA3D8" wp14:editId="2469FAA6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83820</wp:posOffset>
                      </wp:positionV>
                      <wp:extent cx="2105025" cy="167640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5025" cy="167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82E94F" w14:textId="18D6EE14" w:rsidR="00286593" w:rsidRDefault="00286593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Test-Driven Development (TDD)</w:t>
                                  </w:r>
                                </w:p>
                                <w:p w14:paraId="77A4AB66" w14:textId="5CDF695D" w:rsidR="008F1B5E" w:rsidRPr="00E23C9E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1C1FD6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Typescript</w:t>
                                  </w:r>
                                </w:p>
                                <w:p w14:paraId="1D412DE3" w14:textId="77777777" w:rsidR="008F1B5E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C1FD6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Angular</w:t>
                                  </w: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7140542" w14:textId="193750DA" w:rsidR="00E23C9E" w:rsidRDefault="00E23C9E" w:rsidP="000212D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Responsive Web Design</w:t>
                                  </w:r>
                                </w:p>
                                <w:p w14:paraId="5443E052" w14:textId="77777777" w:rsidR="008F1B5E" w:rsidRPr="00A83770" w:rsidRDefault="008F1B5E" w:rsidP="008F1B5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Bootstrap</w:t>
                                  </w:r>
                                </w:p>
                                <w:p w14:paraId="593A752E" w14:textId="13F72A81" w:rsidR="001C1FD6" w:rsidRPr="00A83770" w:rsidRDefault="000212D3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83770">
                                    <w:rPr>
                                      <w:sz w:val="20"/>
                                      <w:szCs w:val="20"/>
                                    </w:rPr>
                                    <w:t>JavaScript</w:t>
                                  </w:r>
                                </w:p>
                                <w:p w14:paraId="60D320F7" w14:textId="320066C3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HTML</w:t>
                                  </w:r>
                                </w:p>
                                <w:p w14:paraId="70BF9D3F" w14:textId="77777777" w:rsidR="001C1FD6" w:rsidRPr="00A83770" w:rsidRDefault="001C1FD6" w:rsidP="001C1FD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 xml:space="preserve">CSS </w:t>
                                  </w:r>
                                </w:p>
                                <w:p w14:paraId="0DF695A7" w14:textId="77777777" w:rsidR="00846D13" w:rsidRPr="00A83770" w:rsidRDefault="00846D13" w:rsidP="00846D13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hd w:val="clear" w:color="auto" w:fill="FFFFFF"/>
                                    <w:ind w:right="0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</w:pPr>
                                  <w:r w:rsidRPr="00A83770"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 w:val="20"/>
                                      <w:szCs w:val="20"/>
                                      <w:lang w:eastAsia="en-US"/>
                                    </w:rPr>
                                    <w:t>Postman</w:t>
                                  </w:r>
                                </w:p>
                                <w:p w14:paraId="1183351F" w14:textId="77777777" w:rsidR="001830BB" w:rsidRDefault="001830BB" w:rsidP="00A83770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3FA3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156.1pt;margin-top:6.6pt;width:165.75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" stroked="f">
                      <v:textbox>
                        <w:txbxContent>
                          <w:p w14:paraId="5D82E94F" w14:textId="18D6EE14" w:rsidR="00286593" w:rsidRDefault="00286593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Test-Driven Development (TDD)</w:t>
                            </w:r>
                          </w:p>
                          <w:p w14:paraId="77A4AB66" w14:textId="5CDF695D" w:rsidR="008F1B5E" w:rsidRPr="00E23C9E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1C1FD6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Typescript</w:t>
                            </w:r>
                          </w:p>
                          <w:p w14:paraId="1D412DE3" w14:textId="77777777" w:rsidR="008F1B5E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1C1FD6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Angular</w:t>
                            </w:r>
                            <w:r w:rsidRPr="00A8377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7140542" w14:textId="193750DA" w:rsidR="00E23C9E" w:rsidRDefault="00E23C9E" w:rsidP="000212D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Responsive Web Design</w:t>
                            </w:r>
                          </w:p>
                          <w:p w14:paraId="5443E052" w14:textId="77777777" w:rsidR="008F1B5E" w:rsidRPr="00A83770" w:rsidRDefault="008F1B5E" w:rsidP="008F1B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593A752E" w14:textId="13F72A81" w:rsidR="001C1FD6" w:rsidRPr="00A83770" w:rsidRDefault="000212D3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83770">
                              <w:rPr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0D320F7" w14:textId="320066C3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HTML</w:t>
                            </w:r>
                          </w:p>
                          <w:p w14:paraId="70BF9D3F" w14:textId="77777777" w:rsidR="001C1FD6" w:rsidRPr="00A83770" w:rsidRDefault="001C1FD6" w:rsidP="001C1FD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 xml:space="preserve">CSS </w:t>
                            </w:r>
                          </w:p>
                          <w:p w14:paraId="0DF695A7" w14:textId="77777777" w:rsidR="00846D13" w:rsidRPr="00A83770" w:rsidRDefault="00846D13" w:rsidP="00846D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ind w:right="0"/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A83770">
                              <w:rPr>
                                <w:rFonts w:ascii="Helvetica" w:eastAsia="Times New Roman" w:hAnsi="Helvetica" w:cs="Helvetica"/>
                                <w:color w:val="222222"/>
                                <w:sz w:val="20"/>
                                <w:szCs w:val="20"/>
                                <w:lang w:eastAsia="en-US"/>
                              </w:rPr>
                              <w:t>Postman</w:t>
                            </w:r>
                          </w:p>
                          <w:p w14:paraId="1183351F" w14:textId="77777777" w:rsidR="001830BB" w:rsidRDefault="001830BB" w:rsidP="00A83770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EAC9C5" w14:textId="10C88234" w:rsidR="001C1FD6" w:rsidRP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C#</w:t>
            </w:r>
          </w:p>
          <w:p w14:paraId="7E4B7470" w14:textId="1281D686" w:rsidR="001C1FD6" w:rsidRP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.N</w:t>
            </w:r>
            <w:r w:rsidR="00E23C9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ET </w:t>
            </w: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Framework</w:t>
            </w:r>
          </w:p>
          <w:p w14:paraId="489BAF22" w14:textId="5C73A5AC" w:rsidR="001C1FD6" w:rsidRDefault="001C1FD6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Object Oriented Programming</w:t>
            </w:r>
            <w:r w:rsidR="008F1B5E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 (OOP)</w:t>
            </w:r>
          </w:p>
          <w:p w14:paraId="46377A3D" w14:textId="77777777" w:rsidR="00E23C9E" w:rsidRDefault="00E23C9E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 w:rsidRPr="001C1FD6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MySQL</w:t>
            </w:r>
          </w:p>
          <w:p w14:paraId="4EF5C947" w14:textId="39FFE2D1" w:rsidR="00E23C9E" w:rsidRDefault="00E23C9E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Dapper ORM</w:t>
            </w:r>
          </w:p>
          <w:p w14:paraId="28AD4FF5" w14:textId="7C083C32" w:rsidR="008F1B5E" w:rsidRPr="008F1B5E" w:rsidRDefault="008F1B5E" w:rsidP="008F1B5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szCs w:val="22"/>
              </w:rPr>
            </w:pPr>
            <w:r w:rsidRPr="008F1B5E">
              <w:rPr>
                <w:szCs w:val="22"/>
              </w:rPr>
              <w:t xml:space="preserve">ASP.NET Web API </w:t>
            </w:r>
          </w:p>
          <w:p w14:paraId="27CE3996" w14:textId="3077DE64" w:rsidR="00DE4DB3" w:rsidRDefault="00DE4DB3" w:rsidP="00E23C9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ASP.NET MVC</w:t>
            </w:r>
          </w:p>
          <w:p w14:paraId="66B82D60" w14:textId="77777777" w:rsidR="008F1B5E" w:rsidRPr="00E23C9E" w:rsidRDefault="008F1B5E" w:rsidP="008F1B5E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sz w:val="20"/>
                <w:szCs w:val="20"/>
              </w:rPr>
            </w:pPr>
            <w:r w:rsidRPr="00A83770"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 xml:space="preserve">Git </w:t>
            </w:r>
          </w:p>
          <w:p w14:paraId="27015F78" w14:textId="6A973909" w:rsidR="00E23C9E" w:rsidRPr="00286593" w:rsidRDefault="00286593" w:rsidP="00286593">
            <w:pPr>
              <w:pStyle w:val="ListParagraph"/>
              <w:numPr>
                <w:ilvl w:val="0"/>
                <w:numId w:val="6"/>
              </w:numPr>
              <w:shd w:val="clear" w:color="auto" w:fill="FFFFFF"/>
              <w:ind w:right="0"/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 w:cs="Helvetica"/>
                <w:color w:val="222222"/>
                <w:sz w:val="20"/>
                <w:szCs w:val="20"/>
                <w:lang w:eastAsia="en-US"/>
              </w:rPr>
              <w:t>xUnit.Net Testing</w:t>
            </w:r>
          </w:p>
        </w:tc>
      </w:tr>
      <w:tr w:rsidR="001C1FD6" w14:paraId="47084837" w14:textId="77777777" w:rsidTr="00710B49">
        <w:trPr>
          <w:trHeight w:val="682"/>
        </w:trPr>
        <w:tc>
          <w:tcPr>
            <w:tcW w:w="4473" w:type="dxa"/>
            <w:vMerge/>
            <w:vAlign w:val="bottom"/>
          </w:tcPr>
          <w:p w14:paraId="0C4A99DB" w14:textId="77777777" w:rsidR="001C1FD6" w:rsidRDefault="001C1FD6" w:rsidP="001C1FD6">
            <w:pPr>
              <w:ind w:right="0"/>
              <w:rPr>
                <w:noProof/>
              </w:rPr>
            </w:pPr>
          </w:p>
        </w:tc>
        <w:tc>
          <w:tcPr>
            <w:tcW w:w="510" w:type="dxa"/>
            <w:shd w:val="clear" w:color="auto" w:fill="31521B" w:themeFill="accent2" w:themeFillShade="80"/>
          </w:tcPr>
          <w:p w14:paraId="24FD0E33" w14:textId="77777777" w:rsidR="001C1FD6" w:rsidRDefault="001C1FD6" w:rsidP="001C1FD6">
            <w:pPr>
              <w:tabs>
                <w:tab w:val="left" w:pos="990"/>
              </w:tabs>
            </w:pPr>
          </w:p>
        </w:tc>
        <w:tc>
          <w:tcPr>
            <w:tcW w:w="6698" w:type="dxa"/>
            <w:shd w:val="clear" w:color="auto" w:fill="31521B" w:themeFill="accent2" w:themeFillShade="80"/>
            <w:vAlign w:val="center"/>
          </w:tcPr>
          <w:sdt>
            <w:sdtPr>
              <w:id w:val="-1261671595"/>
              <w:placeholder>
                <w:docPart w:val="2759CD617E124FD78BAD2EFB8AF8BCE9"/>
              </w:placeholder>
              <w:temporary/>
              <w:showingPlcHdr/>
              <w15:appearance w15:val="hidden"/>
            </w:sdtPr>
            <w:sdtEndPr/>
            <w:sdtContent>
              <w:p w14:paraId="1B167161" w14:textId="183066ED" w:rsidR="001C1FD6" w:rsidRDefault="001C1FD6" w:rsidP="001C1FD6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1C1FD6" w:rsidRPr="001C1FD6" w14:paraId="29904AB9" w14:textId="77777777" w:rsidTr="00710B49">
        <w:trPr>
          <w:trHeight w:val="2102"/>
        </w:trPr>
        <w:tc>
          <w:tcPr>
            <w:tcW w:w="4473" w:type="dxa"/>
            <w:vMerge/>
            <w:tcBorders>
              <w:bottom w:val="nil"/>
            </w:tcBorders>
            <w:vAlign w:val="bottom"/>
          </w:tcPr>
          <w:p w14:paraId="23C745BE" w14:textId="77777777" w:rsidR="001C1FD6" w:rsidRPr="001C1FD6" w:rsidRDefault="001C1FD6" w:rsidP="001C1FD6">
            <w:pPr>
              <w:ind w:right="0"/>
              <w:rPr>
                <w:noProof/>
                <w:u w:val="single"/>
              </w:rPr>
            </w:pPr>
          </w:p>
        </w:tc>
        <w:tc>
          <w:tcPr>
            <w:tcW w:w="51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ECB42BF" w14:textId="5ED39AB2" w:rsidR="001C1FD6" w:rsidRPr="001C1FD6" w:rsidRDefault="001C1FD6" w:rsidP="001C1FD6">
            <w:pPr>
              <w:tabs>
                <w:tab w:val="left" w:pos="990"/>
              </w:tabs>
            </w:pPr>
            <w:r w:rsidRPr="001C1FD6">
              <w:rPr>
                <w:noProof/>
              </w:rPr>
              <mc:AlternateContent>
                <mc:Choice Requires="wps">
                  <w:drawing>
                    <wp:inline distT="0" distB="0" distL="0" distR="0" wp14:anchorId="76E296B2" wp14:editId="6DBC2A6A">
                      <wp:extent cx="227812" cy="311173"/>
                      <wp:effectExtent l="0" t="3810" r="0" b="0"/>
                      <wp:docPr id="8" name="Right Triangl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9D77FA" w14:textId="77777777" w:rsidR="001C1FD6" w:rsidRPr="00AF4EA4" w:rsidRDefault="001C1FD6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296B2" id="_x0000_s1029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uI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RuoI+TEnaUq&#10;nu+0nyOgxEzDbipt7C019o5q6OxhE0ZH+wEepVBwLaD+HQUXQ+mvx/aRH6YfOI3IBsa2RWT+WVPN&#10;IyL+kjAXzZMMip5Yt8gmeQoLHZ4swxO5rq8VVBG8ZcA7RyK/FS1ZalV/ggnzCq3CEZUMbMPbzMIN&#10;94trC2s4ghmV8asrR8NsB8V8K+8bhsoR5wYif9h+orohSC4iC6PTe9WOePuhCIp/z4uSUl2trSor&#10;nJhcZXpcdwuYC4E6GDzDtePaT9qX/wI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cpyriH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F9D77FA" w14:textId="77777777" w:rsidR="001C1FD6" w:rsidRPr="00AF4EA4" w:rsidRDefault="001C1FD6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98" w:type="dxa"/>
            <w:tcBorders>
              <w:bottom w:val="nil"/>
            </w:tcBorders>
          </w:tcPr>
          <w:p w14:paraId="66B4192B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Associate Software Engineer in Training</w:t>
            </w:r>
          </w:p>
          <w:p w14:paraId="26367FC8" w14:textId="6C717A69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</w:t>
            </w:r>
            <w:r w:rsidR="00FB359A" w:rsidRPr="00185781">
              <w:rPr>
                <w:sz w:val="20"/>
                <w:szCs w:val="20"/>
              </w:rPr>
              <w:t>2</w:t>
            </w:r>
            <w:r w:rsidRPr="00185781">
              <w:rPr>
                <w:sz w:val="20"/>
                <w:szCs w:val="20"/>
              </w:rPr>
              <w:t>2 – December 2022</w:t>
            </w:r>
          </w:p>
          <w:p w14:paraId="35713042" w14:textId="77777777" w:rsidR="005B4FC3" w:rsidRDefault="0069425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Accepted to the </w:t>
            </w:r>
            <w:r w:rsidR="001C1FD6" w:rsidRPr="00185781">
              <w:rPr>
                <w:sz w:val="20"/>
                <w:szCs w:val="20"/>
              </w:rPr>
              <w:t>Rocket Mortgage DevBuild program which included the Grand Circus Full Stack C# .NET bootcamp</w:t>
            </w:r>
            <w:r w:rsidRPr="00185781">
              <w:rPr>
                <w:sz w:val="20"/>
                <w:szCs w:val="20"/>
              </w:rPr>
              <w:t xml:space="preserve"> </w:t>
            </w:r>
            <w:r w:rsidR="001C1FD6" w:rsidRPr="00185781">
              <w:rPr>
                <w:sz w:val="20"/>
                <w:szCs w:val="20"/>
              </w:rPr>
              <w:t>while assessing knowledge and skills gained in weekly assessments.</w:t>
            </w:r>
          </w:p>
          <w:p w14:paraId="50C04DD2" w14:textId="66F08D7F" w:rsidR="001C1FD6" w:rsidRPr="00185781" w:rsidRDefault="00710B49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By the end of this </w:t>
            </w:r>
            <w:r w:rsidR="00694253" w:rsidRPr="00185781">
              <w:rPr>
                <w:sz w:val="20"/>
                <w:szCs w:val="20"/>
              </w:rPr>
              <w:t>program,</w:t>
            </w:r>
            <w:r w:rsidRPr="00185781">
              <w:rPr>
                <w:sz w:val="20"/>
                <w:szCs w:val="20"/>
              </w:rPr>
              <w:t xml:space="preserve"> I was equipped</w:t>
            </w:r>
            <w:r w:rsidR="00694253" w:rsidRPr="00185781">
              <w:rPr>
                <w:sz w:val="20"/>
                <w:szCs w:val="20"/>
              </w:rPr>
              <w:t xml:space="preserve"> with skills</w:t>
            </w:r>
            <w:r w:rsidRPr="00185781">
              <w:rPr>
                <w:sz w:val="20"/>
                <w:szCs w:val="20"/>
              </w:rPr>
              <w:t xml:space="preserve"> to build a full-stack application with a MySQL Database, </w:t>
            </w:r>
            <w:r w:rsidR="00694253" w:rsidRPr="00185781">
              <w:rPr>
                <w:sz w:val="20"/>
                <w:szCs w:val="20"/>
              </w:rPr>
              <w:t>a back end</w:t>
            </w:r>
            <w:r w:rsidRPr="00185781">
              <w:rPr>
                <w:sz w:val="20"/>
                <w:szCs w:val="20"/>
              </w:rPr>
              <w:t xml:space="preserve"> using </w:t>
            </w:r>
            <w:r w:rsidR="00694253" w:rsidRPr="00185781">
              <w:rPr>
                <w:sz w:val="20"/>
                <w:szCs w:val="20"/>
              </w:rPr>
              <w:t xml:space="preserve">ASP.NET and </w:t>
            </w:r>
            <w:r w:rsidRPr="00185781">
              <w:rPr>
                <w:sz w:val="20"/>
                <w:szCs w:val="20"/>
              </w:rPr>
              <w:t xml:space="preserve">C#, </w:t>
            </w:r>
            <w:r w:rsidR="00694253" w:rsidRPr="00185781">
              <w:rPr>
                <w:sz w:val="20"/>
                <w:szCs w:val="20"/>
              </w:rPr>
              <w:t xml:space="preserve">and </w:t>
            </w:r>
            <w:r w:rsidRPr="00185781">
              <w:rPr>
                <w:sz w:val="20"/>
                <w:szCs w:val="20"/>
              </w:rPr>
              <w:t>a</w:t>
            </w:r>
            <w:r w:rsidR="00694253" w:rsidRPr="00185781">
              <w:rPr>
                <w:sz w:val="20"/>
                <w:szCs w:val="20"/>
              </w:rPr>
              <w:t xml:space="preserve">n </w:t>
            </w:r>
            <w:r w:rsidRPr="00185781">
              <w:rPr>
                <w:sz w:val="20"/>
                <w:szCs w:val="20"/>
              </w:rPr>
              <w:t xml:space="preserve">Angular </w:t>
            </w:r>
            <w:r w:rsidR="00694253" w:rsidRPr="00185781">
              <w:rPr>
                <w:sz w:val="20"/>
                <w:szCs w:val="20"/>
              </w:rPr>
              <w:t>f</w:t>
            </w:r>
            <w:r w:rsidRPr="00185781">
              <w:rPr>
                <w:sz w:val="20"/>
                <w:szCs w:val="20"/>
              </w:rPr>
              <w:t xml:space="preserve">ront end. </w:t>
            </w:r>
          </w:p>
          <w:p w14:paraId="7C7642A8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Trainer</w:t>
            </w:r>
          </w:p>
          <w:p w14:paraId="5FE83146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September 2020 – July 2022</w:t>
            </w:r>
          </w:p>
          <w:p w14:paraId="69B72936" w14:textId="75ABA3A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Developed training materials including learning objectives, assessments, workbook activities, along with process and class outlines</w:t>
            </w:r>
            <w:r w:rsidR="005B4FC3">
              <w:rPr>
                <w:sz w:val="20"/>
                <w:szCs w:val="20"/>
              </w:rPr>
              <w:t xml:space="preserve"> for 3 independent programs</w:t>
            </w:r>
            <w:r w:rsidRPr="00185781">
              <w:rPr>
                <w:sz w:val="20"/>
                <w:szCs w:val="20"/>
              </w:rPr>
              <w:t>.</w:t>
            </w:r>
          </w:p>
          <w:p w14:paraId="32B4F434" w14:textId="7EAD32B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Facilitated </w:t>
            </w:r>
            <w:r w:rsidR="005B4FC3">
              <w:rPr>
                <w:sz w:val="20"/>
                <w:szCs w:val="20"/>
              </w:rPr>
              <w:t xml:space="preserve">3-5 </w:t>
            </w:r>
            <w:r w:rsidRPr="00185781">
              <w:rPr>
                <w:sz w:val="20"/>
                <w:szCs w:val="20"/>
              </w:rPr>
              <w:t>weeklong classes</w:t>
            </w:r>
            <w:r w:rsidR="005B4FC3">
              <w:rPr>
                <w:sz w:val="20"/>
                <w:szCs w:val="20"/>
              </w:rPr>
              <w:t xml:space="preserve"> a year,</w:t>
            </w:r>
            <w:r w:rsidRPr="00185781">
              <w:rPr>
                <w:sz w:val="20"/>
                <w:szCs w:val="20"/>
              </w:rPr>
              <w:t xml:space="preserve"> leading learners through the course to meet training objectives.</w:t>
            </w:r>
          </w:p>
          <w:p w14:paraId="630944D5" w14:textId="27779808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Host</w:t>
            </w:r>
            <w:r w:rsidR="00710B49" w:rsidRPr="00185781">
              <w:rPr>
                <w:sz w:val="20"/>
                <w:szCs w:val="20"/>
              </w:rPr>
              <w:t>ed</w:t>
            </w:r>
            <w:r w:rsidRPr="00185781">
              <w:rPr>
                <w:sz w:val="20"/>
                <w:szCs w:val="20"/>
              </w:rPr>
              <w:t xml:space="preserve"> meetings with business partners</w:t>
            </w:r>
            <w:r w:rsidR="005B4FC3">
              <w:rPr>
                <w:sz w:val="20"/>
                <w:szCs w:val="20"/>
              </w:rPr>
              <w:t xml:space="preserve"> to communicate current course outlines and</w:t>
            </w:r>
            <w:r w:rsidRPr="00185781">
              <w:rPr>
                <w:sz w:val="20"/>
                <w:szCs w:val="20"/>
              </w:rPr>
              <w:t xml:space="preserve"> identify areas of opportunity.</w:t>
            </w:r>
          </w:p>
          <w:p w14:paraId="77083461" w14:textId="5DAE28EB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Collaborate with my peers and leadership </w:t>
            </w:r>
            <w:r w:rsidR="005B4FC3">
              <w:rPr>
                <w:sz w:val="20"/>
                <w:szCs w:val="20"/>
              </w:rPr>
              <w:t xml:space="preserve">weekly </w:t>
            </w:r>
            <w:r w:rsidRPr="00185781">
              <w:rPr>
                <w:sz w:val="20"/>
                <w:szCs w:val="20"/>
              </w:rPr>
              <w:t>to develop Objective Key Result goals and execute what is needed to meet them.</w:t>
            </w:r>
          </w:p>
          <w:p w14:paraId="10CE74C9" w14:textId="77777777" w:rsidR="001C1FD6" w:rsidRPr="00185781" w:rsidRDefault="001C1FD6" w:rsidP="001C1FD6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Rocket Mortgage – Vendor Resolution Specialist</w:t>
            </w:r>
          </w:p>
          <w:p w14:paraId="5B630D1F" w14:textId="77777777" w:rsidR="001C1FD6" w:rsidRPr="00185781" w:rsidRDefault="001C1FD6" w:rsidP="001C1FD6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July 2016 – September 2020</w:t>
            </w:r>
          </w:p>
          <w:p w14:paraId="01FB50C2" w14:textId="33185372" w:rsidR="001C1FD6" w:rsidRPr="00185781" w:rsidRDefault="005B4FC3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Obtained training for 5 </w:t>
            </w:r>
            <w:r w:rsidR="001C1FD6" w:rsidRPr="00185781">
              <w:rPr>
                <w:sz w:val="20"/>
                <w:szCs w:val="20"/>
              </w:rPr>
              <w:t>roles to obtain and review</w:t>
            </w:r>
            <w:r w:rsidR="00694253" w:rsidRPr="001857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different </w:t>
            </w:r>
            <w:r w:rsidR="001C1FD6" w:rsidRPr="00185781">
              <w:rPr>
                <w:sz w:val="20"/>
                <w:szCs w:val="20"/>
              </w:rPr>
              <w:t>documentation</w:t>
            </w:r>
            <w:r>
              <w:rPr>
                <w:sz w:val="20"/>
                <w:szCs w:val="20"/>
              </w:rPr>
              <w:t xml:space="preserve"> types to r</w:t>
            </w:r>
            <w:r w:rsidR="001C1FD6" w:rsidRPr="00185781">
              <w:rPr>
                <w:sz w:val="20"/>
                <w:szCs w:val="20"/>
              </w:rPr>
              <w:t>esolv</w:t>
            </w:r>
            <w:r>
              <w:rPr>
                <w:sz w:val="20"/>
                <w:szCs w:val="20"/>
              </w:rPr>
              <w:t>e</w:t>
            </w:r>
            <w:r w:rsidR="001C1FD6" w:rsidRPr="00185781">
              <w:rPr>
                <w:sz w:val="20"/>
                <w:szCs w:val="20"/>
              </w:rPr>
              <w:t xml:space="preserve"> escalated situations.</w:t>
            </w:r>
          </w:p>
          <w:p w14:paraId="2155C492" w14:textId="2C27AC93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Used critical thinking, researc</w:t>
            </w:r>
            <w:r w:rsidR="00710B49" w:rsidRPr="00185781">
              <w:rPr>
                <w:sz w:val="20"/>
                <w:szCs w:val="20"/>
              </w:rPr>
              <w:t>h</w:t>
            </w:r>
            <w:r w:rsidRPr="00185781">
              <w:rPr>
                <w:sz w:val="20"/>
                <w:szCs w:val="20"/>
              </w:rPr>
              <w:t>, and communication to expedite obtaining documentation, working different processes interchangeably.</w:t>
            </w:r>
          </w:p>
          <w:p w14:paraId="7262E151" w14:textId="5038573A" w:rsidR="001C1FD6" w:rsidRPr="00185781" w:rsidRDefault="001C1FD6" w:rsidP="001C1FD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</w:t>
            </w:r>
            <w:r w:rsidR="005B4FC3">
              <w:rPr>
                <w:sz w:val="20"/>
                <w:szCs w:val="20"/>
              </w:rPr>
              <w:t>more than 9 different document</w:t>
            </w:r>
            <w:r w:rsidRPr="00185781">
              <w:rPr>
                <w:sz w:val="20"/>
                <w:szCs w:val="20"/>
              </w:rPr>
              <w:t xml:space="preserve"> types.</w:t>
            </w:r>
          </w:p>
          <w:p w14:paraId="33B67994" w14:textId="05998CA4" w:rsidR="006D0D14" w:rsidRPr="00185781" w:rsidRDefault="00EF0A64" w:rsidP="006D0D14">
            <w:pPr>
              <w:rPr>
                <w:b/>
                <w:sz w:val="20"/>
                <w:szCs w:val="20"/>
              </w:rPr>
            </w:pPr>
            <w:r w:rsidRPr="00185781">
              <w:rPr>
                <w:b/>
                <w:sz w:val="20"/>
                <w:szCs w:val="20"/>
              </w:rPr>
              <w:t>Quicken Loans (</w:t>
            </w:r>
            <w:r w:rsidR="006D0D14" w:rsidRPr="00185781">
              <w:rPr>
                <w:b/>
                <w:sz w:val="20"/>
                <w:szCs w:val="20"/>
              </w:rPr>
              <w:t>Rocket Mortgage</w:t>
            </w:r>
            <w:r w:rsidRPr="00185781">
              <w:rPr>
                <w:b/>
                <w:sz w:val="20"/>
                <w:szCs w:val="20"/>
              </w:rPr>
              <w:t>)</w:t>
            </w:r>
            <w:r w:rsidR="006D0D14" w:rsidRPr="00185781">
              <w:rPr>
                <w:b/>
                <w:sz w:val="20"/>
                <w:szCs w:val="20"/>
              </w:rPr>
              <w:t xml:space="preserve"> – Vendor Resolution Specialist</w:t>
            </w:r>
          </w:p>
          <w:p w14:paraId="7A62E85F" w14:textId="0198D7A4" w:rsidR="006D0D14" w:rsidRPr="00185781" w:rsidRDefault="00EF0A64" w:rsidP="006D0D14">
            <w:pPr>
              <w:rPr>
                <w:sz w:val="20"/>
                <w:szCs w:val="20"/>
              </w:rPr>
            </w:pPr>
            <w:r w:rsidRPr="00185781">
              <w:rPr>
                <w:sz w:val="20"/>
                <w:szCs w:val="20"/>
              </w:rPr>
              <w:t>November</w:t>
            </w:r>
            <w:r w:rsidR="00651A2E" w:rsidRPr="00185781">
              <w:rPr>
                <w:sz w:val="20"/>
                <w:szCs w:val="20"/>
              </w:rPr>
              <w:t xml:space="preserve"> </w:t>
            </w:r>
            <w:r w:rsidR="006D0D14" w:rsidRPr="00185781">
              <w:rPr>
                <w:sz w:val="20"/>
                <w:szCs w:val="20"/>
              </w:rPr>
              <w:t>2014 – July 2016</w:t>
            </w:r>
          </w:p>
          <w:p w14:paraId="46CC601E" w14:textId="6B4FD841" w:rsidR="006D0D14" w:rsidRPr="001C1FD6" w:rsidRDefault="006D0D14" w:rsidP="006D0D1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185781">
              <w:rPr>
                <w:sz w:val="20"/>
                <w:szCs w:val="20"/>
              </w:rPr>
              <w:t xml:space="preserve">Communicated with third parties to obtain client </w:t>
            </w:r>
            <w:r w:rsidR="00710B49" w:rsidRPr="00185781">
              <w:rPr>
                <w:sz w:val="20"/>
                <w:szCs w:val="20"/>
              </w:rPr>
              <w:t>documentation</w:t>
            </w:r>
          </w:p>
        </w:tc>
      </w:tr>
    </w:tbl>
    <w:p w14:paraId="1F8F5D4C" w14:textId="086D0523" w:rsidR="00153B84" w:rsidRPr="001C1FD6" w:rsidRDefault="00153B84" w:rsidP="001C1FD6">
      <w:pPr>
        <w:rPr>
          <w:u w:val="single"/>
        </w:rPr>
      </w:pPr>
    </w:p>
    <w:sectPr w:rsidR="00153B84" w:rsidRPr="001C1FD6" w:rsidSect="00F56513">
      <w:headerReference w:type="default" r:id="rId15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D753" w14:textId="77777777" w:rsidR="006A6EA0" w:rsidRDefault="006A6EA0" w:rsidP="00C51CF5">
      <w:r>
        <w:separator/>
      </w:r>
    </w:p>
  </w:endnote>
  <w:endnote w:type="continuationSeparator" w:id="0">
    <w:p w14:paraId="08BF573F" w14:textId="77777777" w:rsidR="006A6EA0" w:rsidRDefault="006A6EA0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0434" w14:textId="77777777" w:rsidR="006A6EA0" w:rsidRDefault="006A6EA0" w:rsidP="00C51CF5">
      <w:r>
        <w:separator/>
      </w:r>
    </w:p>
  </w:footnote>
  <w:footnote w:type="continuationSeparator" w:id="0">
    <w:p w14:paraId="5FDA5EDD" w14:textId="77777777" w:rsidR="006A6EA0" w:rsidRDefault="006A6EA0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148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CF57E7" wp14:editId="456C2F15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213EF8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C075B"/>
    <w:multiLevelType w:val="hybridMultilevel"/>
    <w:tmpl w:val="4288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1054"/>
    <w:multiLevelType w:val="hybridMultilevel"/>
    <w:tmpl w:val="F176BFE6"/>
    <w:lvl w:ilvl="0" w:tplc="15C2F1B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B2355"/>
    <w:multiLevelType w:val="hybridMultilevel"/>
    <w:tmpl w:val="5762BAE2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1AD0"/>
    <w:multiLevelType w:val="hybridMultilevel"/>
    <w:tmpl w:val="B8EE273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325AD"/>
    <w:multiLevelType w:val="hybridMultilevel"/>
    <w:tmpl w:val="C54EBFD2"/>
    <w:lvl w:ilvl="0" w:tplc="490EFCE0">
      <w:start w:val="313"/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71597A"/>
    <w:multiLevelType w:val="hybridMultilevel"/>
    <w:tmpl w:val="EFB0CC1E"/>
    <w:lvl w:ilvl="0" w:tplc="5F547866">
      <w:numFmt w:val="bullet"/>
      <w:lvlText w:val="•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4711">
    <w:abstractNumId w:val="0"/>
  </w:num>
  <w:num w:numId="2" w16cid:durableId="1484198195">
    <w:abstractNumId w:val="1"/>
  </w:num>
  <w:num w:numId="3" w16cid:durableId="188490919">
    <w:abstractNumId w:val="3"/>
  </w:num>
  <w:num w:numId="4" w16cid:durableId="829714554">
    <w:abstractNumId w:val="4"/>
  </w:num>
  <w:num w:numId="5" w16cid:durableId="1913663157">
    <w:abstractNumId w:val="6"/>
  </w:num>
  <w:num w:numId="6" w16cid:durableId="256404634">
    <w:abstractNumId w:val="2"/>
  </w:num>
  <w:num w:numId="7" w16cid:durableId="82852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602"/>
    <w:rsid w:val="000212D3"/>
    <w:rsid w:val="000521EF"/>
    <w:rsid w:val="00053BE7"/>
    <w:rsid w:val="0008382A"/>
    <w:rsid w:val="000A545F"/>
    <w:rsid w:val="000F3BEA"/>
    <w:rsid w:val="0010314C"/>
    <w:rsid w:val="00153B84"/>
    <w:rsid w:val="001830BB"/>
    <w:rsid w:val="00185781"/>
    <w:rsid w:val="00196AAB"/>
    <w:rsid w:val="001A4D1A"/>
    <w:rsid w:val="001B0B3D"/>
    <w:rsid w:val="001C1FD6"/>
    <w:rsid w:val="00286593"/>
    <w:rsid w:val="003B0DB8"/>
    <w:rsid w:val="003F477D"/>
    <w:rsid w:val="00431999"/>
    <w:rsid w:val="00443E2D"/>
    <w:rsid w:val="004B55C4"/>
    <w:rsid w:val="00532C8D"/>
    <w:rsid w:val="00572086"/>
    <w:rsid w:val="00572BD9"/>
    <w:rsid w:val="00597871"/>
    <w:rsid w:val="005B35EB"/>
    <w:rsid w:val="005B4FC3"/>
    <w:rsid w:val="005C4DD8"/>
    <w:rsid w:val="005D47DE"/>
    <w:rsid w:val="005F364E"/>
    <w:rsid w:val="00613801"/>
    <w:rsid w:val="0062123A"/>
    <w:rsid w:val="00635EF0"/>
    <w:rsid w:val="00646E75"/>
    <w:rsid w:val="00651A2E"/>
    <w:rsid w:val="00663587"/>
    <w:rsid w:val="00690B0A"/>
    <w:rsid w:val="00694253"/>
    <w:rsid w:val="006A6EA0"/>
    <w:rsid w:val="006D0D14"/>
    <w:rsid w:val="006D409C"/>
    <w:rsid w:val="006F1503"/>
    <w:rsid w:val="00710B49"/>
    <w:rsid w:val="00776643"/>
    <w:rsid w:val="00797579"/>
    <w:rsid w:val="007B15A4"/>
    <w:rsid w:val="007D0F5B"/>
    <w:rsid w:val="00846D13"/>
    <w:rsid w:val="0086049E"/>
    <w:rsid w:val="00862972"/>
    <w:rsid w:val="00882E29"/>
    <w:rsid w:val="008F1B5E"/>
    <w:rsid w:val="008F290E"/>
    <w:rsid w:val="00942045"/>
    <w:rsid w:val="00964B9F"/>
    <w:rsid w:val="00977F85"/>
    <w:rsid w:val="009E264F"/>
    <w:rsid w:val="009F215D"/>
    <w:rsid w:val="00A16743"/>
    <w:rsid w:val="00A560BD"/>
    <w:rsid w:val="00A73BCA"/>
    <w:rsid w:val="00A75FCE"/>
    <w:rsid w:val="00A83770"/>
    <w:rsid w:val="00AC5509"/>
    <w:rsid w:val="00AF4EA4"/>
    <w:rsid w:val="00B0669D"/>
    <w:rsid w:val="00B90CEF"/>
    <w:rsid w:val="00B95D4D"/>
    <w:rsid w:val="00BB464E"/>
    <w:rsid w:val="00C31CED"/>
    <w:rsid w:val="00C51CF5"/>
    <w:rsid w:val="00C93D20"/>
    <w:rsid w:val="00CA407F"/>
    <w:rsid w:val="00CA4602"/>
    <w:rsid w:val="00D00A30"/>
    <w:rsid w:val="00D8438A"/>
    <w:rsid w:val="00DC71AE"/>
    <w:rsid w:val="00DE4DB3"/>
    <w:rsid w:val="00E23C9E"/>
    <w:rsid w:val="00E55D74"/>
    <w:rsid w:val="00E71A34"/>
    <w:rsid w:val="00E774C3"/>
    <w:rsid w:val="00E8541C"/>
    <w:rsid w:val="00EB0C5B"/>
    <w:rsid w:val="00EF0A64"/>
    <w:rsid w:val="00F56513"/>
    <w:rsid w:val="00FB359A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E1C7D3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FollowedHyperlink">
    <w:name w:val="FollowedHyperlink"/>
    <w:basedOn w:val="DefaultParagraphFont"/>
    <w:uiPriority w:val="99"/>
    <w:semiHidden/>
    <w:unhideWhenUsed/>
    <w:rsid w:val="00A83770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dseyWhite053/Potluck" TargetMode="External"/><Relationship Id="rId13" Type="http://schemas.openxmlformats.org/officeDocument/2006/relationships/hyperlink" Target="https://github.com/LindseyWhite053/MyPortfol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indseyWhite053/HabitTracker" TargetMode="External"/><Relationship Id="rId12" Type="http://schemas.openxmlformats.org/officeDocument/2006/relationships/hyperlink" Target="https://www.linkedin.com/in/lindseywhitedev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f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LindseyWhite053/find-the-dopam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dseyWhite053/Movie-ConsoleApp" TargetMode="External"/><Relationship Id="rId14" Type="http://schemas.openxmlformats.org/officeDocument/2006/relationships/hyperlink" Target="mailto:LindseyWhite05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White94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4C27F9599C42FD97D1180C835ED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36CB-3F9D-49D0-9EDA-71BD284FE32E}"/>
      </w:docPartPr>
      <w:docPartBody>
        <w:p w:rsidR="00823029" w:rsidRDefault="00AC5050">
          <w:pPr>
            <w:pStyle w:val="EB4C27F9599C42FD97D1180C835ED0C9"/>
          </w:pPr>
          <w:r w:rsidRPr="00036450">
            <w:t>EDUCATION</w:t>
          </w:r>
        </w:p>
      </w:docPartBody>
    </w:docPart>
    <w:docPart>
      <w:docPartPr>
        <w:name w:val="1CE42925FF2647A2AE775B84DEAA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C0293-D0D4-424C-932C-4990C728EEB1}"/>
      </w:docPartPr>
      <w:docPartBody>
        <w:p w:rsidR="00823029" w:rsidRDefault="00AC5050">
          <w:pPr>
            <w:pStyle w:val="1CE42925FF2647A2AE775B84DEAAB5F1"/>
          </w:pPr>
          <w:r w:rsidRPr="005D47DE">
            <w:t>Profile</w:t>
          </w:r>
        </w:p>
      </w:docPartBody>
    </w:docPart>
    <w:docPart>
      <w:docPartPr>
        <w:name w:val="265A77774DF24D89859D660C9BC0B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8F9F-D51F-43F0-BDEC-F514F3A004F5}"/>
      </w:docPartPr>
      <w:docPartBody>
        <w:p w:rsidR="00823029" w:rsidRDefault="00AC5050">
          <w:pPr>
            <w:pStyle w:val="265A77774DF24D89859D660C9BC0BA15"/>
          </w:pPr>
          <w:r w:rsidRPr="003F477D">
            <w:rPr>
              <w:rStyle w:val="Heading2Char"/>
              <w:lang w:val="fr-FR"/>
            </w:rPr>
            <w:t>CONTACT</w:t>
          </w:r>
        </w:p>
      </w:docPartBody>
    </w:docPart>
    <w:docPart>
      <w:docPartPr>
        <w:name w:val="AEA6810A065A40A598E490B321A7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6EC3E-C622-48B8-9E62-0B2A344BC29F}"/>
      </w:docPartPr>
      <w:docPartBody>
        <w:p w:rsidR="00823029" w:rsidRDefault="00AC5050">
          <w:pPr>
            <w:pStyle w:val="AEA6810A065A40A598E490B321A712D2"/>
          </w:pPr>
          <w:r w:rsidRPr="003F477D">
            <w:rPr>
              <w:lang w:val="fr-FR"/>
            </w:rPr>
            <w:t>PHONE:</w:t>
          </w:r>
        </w:p>
      </w:docPartBody>
    </w:docPart>
    <w:docPart>
      <w:docPartPr>
        <w:name w:val="3222DB16BD634CC1A578AE79880FB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D4DF-CD11-4DCB-97C5-A7F97D2CFB06}"/>
      </w:docPartPr>
      <w:docPartBody>
        <w:p w:rsidR="00823029" w:rsidRDefault="00AC5050">
          <w:pPr>
            <w:pStyle w:val="3222DB16BD634CC1A578AE79880FBE7B"/>
          </w:pPr>
          <w:r w:rsidRPr="004D3011">
            <w:t>EMAIL:</w:t>
          </w:r>
        </w:p>
      </w:docPartBody>
    </w:docPart>
    <w:docPart>
      <w:docPartPr>
        <w:name w:val="2759CD617E124FD78BAD2EFB8AF8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024F9-9D7A-4EC2-93C3-7D1393C39214}"/>
      </w:docPartPr>
      <w:docPartBody>
        <w:p w:rsidR="00823029" w:rsidRDefault="00B30263" w:rsidP="00B30263">
          <w:pPr>
            <w:pStyle w:val="2759CD617E124FD78BAD2EFB8AF8BCE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63"/>
    <w:rsid w:val="0072633A"/>
    <w:rsid w:val="00823029"/>
    <w:rsid w:val="0093790F"/>
    <w:rsid w:val="00AC5050"/>
    <w:rsid w:val="00B30263"/>
    <w:rsid w:val="00FA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3790F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4C27F9599C42FD97D1180C835ED0C9">
    <w:name w:val="EB4C27F9599C42FD97D1180C835ED0C9"/>
  </w:style>
  <w:style w:type="paragraph" w:customStyle="1" w:styleId="1CE42925FF2647A2AE775B84DEAAB5F1">
    <w:name w:val="1CE42925FF2647A2AE775B84DEAAB5F1"/>
  </w:style>
  <w:style w:type="character" w:customStyle="1" w:styleId="Heading2Char">
    <w:name w:val="Heading 2 Char"/>
    <w:basedOn w:val="DefaultParagraphFont"/>
    <w:link w:val="Heading2"/>
    <w:uiPriority w:val="9"/>
    <w:rsid w:val="0093790F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265A77774DF24D89859D660C9BC0BA15">
    <w:name w:val="265A77774DF24D89859D660C9BC0BA15"/>
  </w:style>
  <w:style w:type="paragraph" w:customStyle="1" w:styleId="AEA6810A065A40A598E490B321A712D2">
    <w:name w:val="AEA6810A065A40A598E490B321A712D2"/>
  </w:style>
  <w:style w:type="paragraph" w:customStyle="1" w:styleId="3222DB16BD634CC1A578AE79880FBE7B">
    <w:name w:val="3222DB16BD634CC1A578AE79880FBE7B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2759CD617E124FD78BAD2EFB8AF8BCE9">
    <w:name w:val="2759CD617E124FD78BAD2EFB8AF8BCE9"/>
    <w:rsid w:val="00B30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Cubist resume</Template>
  <TotalTime>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2022-12-31T01:27:00Z</dcterms:created>
  <dcterms:modified xsi:type="dcterms:W3CDTF">2022-12-31T01:27:00Z</dcterms:modified>
</cp:coreProperties>
</file>